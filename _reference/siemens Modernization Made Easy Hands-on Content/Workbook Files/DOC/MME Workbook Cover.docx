
<file path=[Content_Types].xml><?xml version="1.0" encoding="utf-8"?>
<Types xmlns="http://schemas.openxmlformats.org/package/2006/content-types"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10DD" w:rsidRDefault="00F00BC7" w:rsidP="00F97FF8">
      <w:pPr>
        <w:pStyle w:val="Headline"/>
        <w:framePr w:h="2698" w:hRule="exact" w:wrap="around"/>
      </w:pPr>
      <w:r>
        <w:t>Modernization Made Easy</w:t>
      </w:r>
    </w:p>
    <w:p w:rsidR="00F00BC7" w:rsidRDefault="00F00BC7" w:rsidP="00F97FF8">
      <w:pPr>
        <w:pStyle w:val="Headline"/>
        <w:framePr w:h="2698" w:hRule="exact" w:wrap="around"/>
      </w:pPr>
      <w:r>
        <w:t>Hands-on Content</w:t>
      </w:r>
    </w:p>
    <w:p w:rsidR="00A210DD" w:rsidRPr="00F00BC7" w:rsidRDefault="00F00BC7" w:rsidP="00F97FF8">
      <w:pPr>
        <w:pStyle w:val="Headline"/>
        <w:framePr w:h="2698" w:hRule="exact" w:wrap="around"/>
        <w:rPr>
          <w:sz w:val="36"/>
        </w:rPr>
      </w:pPr>
      <w:r>
        <w:rPr>
          <w:sz w:val="36"/>
        </w:rPr>
        <w:t xml:space="preserve">Introduction to </w:t>
      </w:r>
      <w:r w:rsidR="00D14A6F">
        <w:rPr>
          <w:sz w:val="36"/>
        </w:rPr>
        <w:t xml:space="preserve">Automation System Engineering in the </w:t>
      </w:r>
      <w:r w:rsidRPr="00F00BC7">
        <w:rPr>
          <w:sz w:val="36"/>
        </w:rPr>
        <w:t xml:space="preserve">TIA Portal </w:t>
      </w:r>
    </w:p>
    <w:p w:rsidR="007E6E01" w:rsidRDefault="00106160" w:rsidP="00106160">
      <w:pPr>
        <w:pStyle w:val="Headline"/>
        <w:framePr w:h="2698" w:hRule="exact" w:wrap="around"/>
        <w:spacing w:line="240" w:lineRule="auto"/>
        <w:rPr>
          <w:sz w:val="20"/>
          <w:szCs w:val="20"/>
        </w:rPr>
      </w:pPr>
      <w:r>
        <w:rPr>
          <w:sz w:val="28"/>
          <w:szCs w:val="28"/>
        </w:rPr>
        <w:br/>
      </w:r>
    </w:p>
    <w:p w:rsidR="00411588" w:rsidRPr="00C40AE8" w:rsidRDefault="00411588" w:rsidP="00F86954">
      <w:pPr>
        <w:pStyle w:val="Subhead"/>
        <w:spacing w:after="120"/>
        <w:rPr>
          <w:color w:val="auto"/>
        </w:rPr>
      </w:pPr>
      <w:r w:rsidRPr="00C40AE8">
        <w:rPr>
          <w:color w:val="auto"/>
        </w:rPr>
        <w:lastRenderedPageBreak/>
        <w:t>Contents</w:t>
      </w:r>
    </w:p>
    <w:p w:rsidR="00077C1E" w:rsidRDefault="00077C1E" w:rsidP="00F86954">
      <w:pPr>
        <w:pStyle w:val="Copybullet"/>
        <w:numPr>
          <w:ilvl w:val="0"/>
          <w:numId w:val="10"/>
        </w:numPr>
        <w:spacing w:after="120"/>
        <w:rPr>
          <w:color w:val="auto"/>
        </w:rPr>
        <w:sectPr w:rsidR="00077C1E" w:rsidSect="00077C1E">
          <w:headerReference w:type="even" r:id="rId8"/>
          <w:headerReference w:type="default" r:id="rId9"/>
          <w:headerReference w:type="first" r:id="rId10"/>
          <w:pgSz w:w="12242" w:h="15842" w:code="1"/>
          <w:pgMar w:top="5613" w:right="362" w:bottom="1701" w:left="3544" w:header="284" w:footer="284" w:gutter="0"/>
          <w:cols w:space="708"/>
          <w:docGrid w:linePitch="360"/>
        </w:sectPr>
      </w:pPr>
    </w:p>
    <w:p w:rsidR="007E6E01" w:rsidRPr="00621A19" w:rsidRDefault="00F00BC7" w:rsidP="00621A19">
      <w:pPr>
        <w:pStyle w:val="Copybullet"/>
        <w:numPr>
          <w:ilvl w:val="0"/>
          <w:numId w:val="10"/>
        </w:numPr>
        <w:spacing w:after="0"/>
        <w:rPr>
          <w:color w:val="auto"/>
          <w:sz w:val="24"/>
        </w:rPr>
      </w:pPr>
      <w:r>
        <w:rPr>
          <w:color w:val="auto"/>
          <w:sz w:val="24"/>
        </w:rPr>
        <w:lastRenderedPageBreak/>
        <w:t>Configuring S7 Hardware</w:t>
      </w:r>
    </w:p>
    <w:p w:rsidR="007E6E01" w:rsidRPr="00621A19" w:rsidRDefault="008B7671" w:rsidP="00621A19">
      <w:pPr>
        <w:pStyle w:val="Copybullet"/>
        <w:numPr>
          <w:ilvl w:val="0"/>
          <w:numId w:val="10"/>
        </w:numPr>
        <w:spacing w:after="0"/>
        <w:rPr>
          <w:color w:val="auto"/>
          <w:sz w:val="24"/>
        </w:rPr>
      </w:pPr>
      <w:r w:rsidRPr="00621A19">
        <w:rPr>
          <w:color w:val="auto"/>
          <w:sz w:val="24"/>
        </w:rPr>
        <w:t>Introduction to Programming</w:t>
      </w:r>
    </w:p>
    <w:p w:rsidR="007E6E01" w:rsidRPr="00621A19" w:rsidRDefault="00106160" w:rsidP="00621A19">
      <w:pPr>
        <w:pStyle w:val="Copybullet"/>
        <w:numPr>
          <w:ilvl w:val="0"/>
          <w:numId w:val="10"/>
        </w:numPr>
        <w:spacing w:after="0"/>
        <w:rPr>
          <w:color w:val="auto"/>
          <w:sz w:val="24"/>
        </w:rPr>
      </w:pPr>
      <w:r>
        <w:rPr>
          <w:color w:val="auto"/>
          <w:sz w:val="24"/>
        </w:rPr>
        <w:t>Efficient Management of S7 Programs</w:t>
      </w:r>
    </w:p>
    <w:p w:rsidR="007E6E01" w:rsidRPr="00621A19" w:rsidRDefault="008B7671" w:rsidP="00621A19">
      <w:pPr>
        <w:pStyle w:val="Copybullet"/>
        <w:numPr>
          <w:ilvl w:val="0"/>
          <w:numId w:val="10"/>
        </w:numPr>
        <w:spacing w:after="0"/>
        <w:rPr>
          <w:color w:val="auto"/>
          <w:sz w:val="24"/>
        </w:rPr>
      </w:pPr>
      <w:r w:rsidRPr="00621A19">
        <w:rPr>
          <w:color w:val="auto"/>
          <w:sz w:val="24"/>
        </w:rPr>
        <w:t xml:space="preserve">Configuring </w:t>
      </w:r>
      <w:r w:rsidR="00106160">
        <w:rPr>
          <w:color w:val="auto"/>
          <w:sz w:val="24"/>
        </w:rPr>
        <w:t xml:space="preserve">Profinet </w:t>
      </w:r>
      <w:r w:rsidRPr="00621A19">
        <w:rPr>
          <w:color w:val="auto"/>
          <w:sz w:val="24"/>
        </w:rPr>
        <w:t>Remote IO</w:t>
      </w:r>
    </w:p>
    <w:p w:rsidR="007E6E01" w:rsidRPr="00621A19" w:rsidRDefault="007015C3" w:rsidP="00621A19">
      <w:pPr>
        <w:pStyle w:val="Copybullet"/>
        <w:numPr>
          <w:ilvl w:val="0"/>
          <w:numId w:val="10"/>
        </w:numPr>
        <w:spacing w:after="0"/>
        <w:rPr>
          <w:color w:val="auto"/>
          <w:sz w:val="24"/>
        </w:rPr>
      </w:pPr>
      <w:r w:rsidRPr="00621A19">
        <w:rPr>
          <w:color w:val="auto"/>
          <w:sz w:val="24"/>
        </w:rPr>
        <w:t xml:space="preserve">SINAMICS G120 </w:t>
      </w:r>
      <w:r w:rsidR="001E129F">
        <w:rPr>
          <w:color w:val="auto"/>
          <w:sz w:val="24"/>
        </w:rPr>
        <w:t xml:space="preserve">Drive </w:t>
      </w:r>
      <w:r w:rsidR="00363043">
        <w:rPr>
          <w:color w:val="auto"/>
          <w:sz w:val="24"/>
        </w:rPr>
        <w:t>Integration</w:t>
      </w:r>
    </w:p>
    <w:p w:rsidR="00E07AA5" w:rsidRPr="00621A19" w:rsidRDefault="001048EB" w:rsidP="00621A19">
      <w:pPr>
        <w:pStyle w:val="Copybullet"/>
        <w:numPr>
          <w:ilvl w:val="0"/>
          <w:numId w:val="10"/>
        </w:numPr>
        <w:spacing w:after="0"/>
        <w:rPr>
          <w:color w:val="auto"/>
          <w:sz w:val="24"/>
        </w:rPr>
      </w:pPr>
      <w:r>
        <w:rPr>
          <w:color w:val="auto"/>
          <w:sz w:val="24"/>
        </w:rPr>
        <w:t>Comfort Panel HMI Integration</w:t>
      </w:r>
    </w:p>
    <w:p w:rsidR="007015C3" w:rsidRPr="00621A19" w:rsidRDefault="001048EB" w:rsidP="00621A19">
      <w:pPr>
        <w:pStyle w:val="Copybullet"/>
        <w:numPr>
          <w:ilvl w:val="0"/>
          <w:numId w:val="10"/>
        </w:numPr>
        <w:spacing w:after="0"/>
        <w:rPr>
          <w:color w:val="auto"/>
          <w:sz w:val="24"/>
        </w:rPr>
      </w:pPr>
      <w:r>
        <w:rPr>
          <w:color w:val="auto"/>
          <w:sz w:val="24"/>
        </w:rPr>
        <w:t>Comfort Panel Configuration</w:t>
      </w:r>
    </w:p>
    <w:p w:rsidR="00077C1E" w:rsidRPr="00106160" w:rsidRDefault="001048EB" w:rsidP="00621A19">
      <w:pPr>
        <w:pStyle w:val="Copybullet"/>
        <w:numPr>
          <w:ilvl w:val="0"/>
          <w:numId w:val="10"/>
        </w:numPr>
        <w:spacing w:after="0"/>
        <w:ind w:right="-2760"/>
        <w:rPr>
          <w:sz w:val="24"/>
        </w:rPr>
      </w:pPr>
      <w:r>
        <w:rPr>
          <w:color w:val="auto"/>
          <w:sz w:val="24"/>
        </w:rPr>
        <w:t>Comfort Panel Diagnostic Display</w:t>
      </w:r>
      <w:bookmarkStart w:id="0" w:name="_GoBack"/>
      <w:bookmarkEnd w:id="0"/>
    </w:p>
    <w:sectPr w:rsidR="00077C1E" w:rsidRPr="00106160" w:rsidSect="00F97FF8">
      <w:type w:val="continuous"/>
      <w:pgSz w:w="12242" w:h="15842" w:code="1"/>
      <w:pgMar w:top="5613" w:right="362" w:bottom="1701" w:left="3544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128A" w:rsidRDefault="0057128A">
      <w:r>
        <w:separator/>
      </w:r>
    </w:p>
  </w:endnote>
  <w:endnote w:type="continuationSeparator" w:id="0">
    <w:p w:rsidR="0057128A" w:rsidRDefault="005712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emens Sans">
    <w:panose1 w:val="00000000000000000000"/>
    <w:charset w:val="00"/>
    <w:family w:val="auto"/>
    <w:pitch w:val="variable"/>
    <w:sig w:usb0="800000AF" w:usb1="0000204B" w:usb2="00000000" w:usb3="00000000" w:csb0="00000093" w:csb1="00000000"/>
  </w:font>
  <w:font w:name="Siemens Serif Semibold">
    <w:panose1 w:val="00000000000000000000"/>
    <w:charset w:val="00"/>
    <w:family w:val="auto"/>
    <w:pitch w:val="variable"/>
    <w:sig w:usb0="800000AF" w:usb1="0000204B" w:usb2="00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128A" w:rsidRDefault="0057128A">
      <w:r>
        <w:separator/>
      </w:r>
    </w:p>
  </w:footnote>
  <w:footnote w:type="continuationSeparator" w:id="0">
    <w:p w:rsidR="0057128A" w:rsidRDefault="0057128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3C94" w:rsidRDefault="0095642E">
    <w:pPr>
      <w:pStyle w:val="Header"/>
    </w:pPr>
    <w:r>
      <w:rPr>
        <w:noProof/>
        <w:lang w:eastAsia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66" type="#_x0000_t75" style="position:absolute;margin-left:0;margin-top:0;width:66.85pt;height:425.6pt;z-index:-251655680;mso-position-horizontal:center;mso-position-horizontal-relative:margin;mso-position-vertical:center;mso-position-vertical-relative:margin" o:allowincell="f">
          <v:imagedata r:id="rId1" o:title="Path_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65D6" w:rsidRDefault="00CB5A3C" w:rsidP="00ED02F1">
    <w:pPr>
      <w:pStyle w:val="Header"/>
      <w:jc w:val="both"/>
    </w:pPr>
    <w:r>
      <w:rPr>
        <w:noProof/>
        <w:lang w:eastAsia="en-US"/>
      </w:rPr>
      <w:drawing>
        <wp:anchor distT="0" distB="0" distL="114300" distR="114300" simplePos="0" relativeHeight="251654656" behindDoc="1" locked="0" layoutInCell="1" allowOverlap="1" wp14:anchorId="290BADC6" wp14:editId="40165B8C">
          <wp:simplePos x="0" y="0"/>
          <wp:positionH relativeFrom="column">
            <wp:posOffset>-2266950</wp:posOffset>
          </wp:positionH>
          <wp:positionV relativeFrom="paragraph">
            <wp:posOffset>-47625</wp:posOffset>
          </wp:positionV>
          <wp:extent cx="5236210" cy="8849995"/>
          <wp:effectExtent l="0" t="0" r="2540" b="8255"/>
          <wp:wrapNone/>
          <wp:docPr id="20" name="cdtPicture 31 Id2793503" descr="TIAP_v3_P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cdtPicture 31 Id2793503" descr="TIAP_v3_P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36210" cy="8849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n-US"/>
      </w:rPr>
      <w:drawing>
        <wp:anchor distT="0" distB="0" distL="114300" distR="114300" simplePos="0" relativeHeight="251658752" behindDoc="0" locked="0" layoutInCell="1" allowOverlap="1" wp14:anchorId="34C2E2CD" wp14:editId="33839D41">
          <wp:simplePos x="0" y="0"/>
          <wp:positionH relativeFrom="page">
            <wp:posOffset>5962650</wp:posOffset>
          </wp:positionH>
          <wp:positionV relativeFrom="page">
            <wp:posOffset>2765425</wp:posOffset>
          </wp:positionV>
          <wp:extent cx="1282065" cy="205105"/>
          <wp:effectExtent l="0" t="0" r="0" b="4445"/>
          <wp:wrapNone/>
          <wp:docPr id="5" name="Picture 5" descr="sie_logo_petrol_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sie_logo_petrol_rgb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2065" cy="205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B3484BA" wp14:editId="08D4C3AB">
              <wp:simplePos x="0" y="0"/>
              <wp:positionH relativeFrom="page">
                <wp:posOffset>756285</wp:posOffset>
              </wp:positionH>
              <wp:positionV relativeFrom="page">
                <wp:posOffset>1008380</wp:posOffset>
              </wp:positionV>
              <wp:extent cx="7016115" cy="2160270"/>
              <wp:effectExtent l="3810" t="0" r="0" b="3175"/>
              <wp:wrapNone/>
              <wp:docPr id="3" name="Rectangl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016115" cy="216027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4" o:spid="_x0000_s1026" style="position:absolute;margin-left:59.55pt;margin-top:79.4pt;width:552.45pt;height:170.1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" stroked="f">
              <w10:wrap anchorx="page" anchory="page"/>
            </v:rect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6704" behindDoc="1" locked="0" layoutInCell="1" allowOverlap="1" wp14:anchorId="65632068" wp14:editId="26DF12D8">
              <wp:simplePos x="0" y="0"/>
              <wp:positionH relativeFrom="page">
                <wp:posOffset>540385</wp:posOffset>
              </wp:positionH>
              <wp:positionV relativeFrom="page">
                <wp:posOffset>1008380</wp:posOffset>
              </wp:positionV>
              <wp:extent cx="144145" cy="2160270"/>
              <wp:effectExtent l="0" t="0" r="1270" b="3175"/>
              <wp:wrapNone/>
              <wp:docPr id="2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44145" cy="216027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3" o:spid="_x0000_s1026" style="position:absolute;margin-left:42.55pt;margin-top:79.4pt;width:11.35pt;height:170.1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" stroked="f">
              <w10:wrap anchorx="page" anchory="page"/>
            </v:rect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5680" behindDoc="1" locked="0" layoutInCell="1" allowOverlap="1" wp14:anchorId="56E2B2DF" wp14:editId="51F4FD03">
              <wp:simplePos x="0" y="0"/>
              <wp:positionH relativeFrom="page">
                <wp:posOffset>1750060</wp:posOffset>
              </wp:positionH>
              <wp:positionV relativeFrom="page">
                <wp:posOffset>144145</wp:posOffset>
              </wp:positionV>
              <wp:extent cx="5878830" cy="9770110"/>
              <wp:effectExtent l="0" t="1270" r="635" b="1270"/>
              <wp:wrapNone/>
              <wp:docPr id="1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878830" cy="9770110"/>
                      </a:xfrm>
                      <a:prstGeom prst="rect">
                        <a:avLst/>
                      </a:prstGeom>
                      <a:solidFill>
                        <a:srgbClr val="AFB4BE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2" o:spid="_x0000_s1026" style="position:absolute;margin-left:137.8pt;margin-top:11.35pt;width:462.9pt;height:769.3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" fillcolor="#afb4be" stroked="f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3C94" w:rsidRDefault="0095642E">
    <w:pPr>
      <w:pStyle w:val="Header"/>
    </w:pPr>
    <w:r>
      <w:rPr>
        <w:noProof/>
        <w:lang w:eastAsia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65" type="#_x0000_t75" style="position:absolute;margin-left:0;margin-top:0;width:66.85pt;height:425.6pt;z-index:-251656704;mso-position-horizontal:center;mso-position-horizontal-relative:margin;mso-position-vertical:center;mso-position-vertical-relative:margin" o:allowincell="f">
          <v:imagedata r:id="rId1" o:title="Path_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2F5C62"/>
    <w:multiLevelType w:val="hybridMultilevel"/>
    <w:tmpl w:val="7FC41DEE"/>
    <w:lvl w:ilvl="0" w:tplc="6FBA8B98">
      <w:start w:val="1"/>
      <w:numFmt w:val="bullet"/>
      <w:lvlText w:val=""/>
      <w:lvlJc w:val="left"/>
      <w:pPr>
        <w:tabs>
          <w:tab w:val="num" w:pos="142"/>
        </w:tabs>
        <w:ind w:left="142" w:hanging="142"/>
      </w:pPr>
      <w:rPr>
        <w:rFonts w:ascii="Symbol" w:hAnsi="Symbol" w:hint="default"/>
        <w:position w:val="1"/>
        <w:sz w:val="16"/>
        <w:szCs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01C44D0"/>
    <w:multiLevelType w:val="multilevel"/>
    <w:tmpl w:val="80584F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position w:val="3"/>
        <w:sz w:val="16"/>
        <w:szCs w:val="1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2FB564F1"/>
    <w:multiLevelType w:val="hybridMultilevel"/>
    <w:tmpl w:val="AD341144"/>
    <w:lvl w:ilvl="0" w:tplc="BDB080D2">
      <w:start w:val="1"/>
      <w:numFmt w:val="bullet"/>
      <w:lvlText w:val=""/>
      <w:lvlJc w:val="left"/>
      <w:pPr>
        <w:tabs>
          <w:tab w:val="num" w:pos="142"/>
        </w:tabs>
        <w:ind w:left="142" w:hanging="142"/>
      </w:pPr>
      <w:rPr>
        <w:rFonts w:ascii="Symbol" w:hAnsi="Symbol" w:hint="default"/>
        <w:position w:val="4"/>
        <w:sz w:val="16"/>
        <w:szCs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31FB32EE"/>
    <w:multiLevelType w:val="hybridMultilevel"/>
    <w:tmpl w:val="CEE25312"/>
    <w:lvl w:ilvl="0" w:tplc="2E7E24D8">
      <w:start w:val="1"/>
      <w:numFmt w:val="bullet"/>
      <w:pStyle w:val="Copybullet"/>
      <w:lvlText w:val=""/>
      <w:lvlJc w:val="left"/>
      <w:pPr>
        <w:tabs>
          <w:tab w:val="num" w:pos="142"/>
        </w:tabs>
        <w:ind w:left="142" w:hanging="142"/>
      </w:pPr>
      <w:rPr>
        <w:rFonts w:ascii="Symbol" w:hAnsi="Symbol" w:hint="default"/>
        <w:position w:val="3"/>
        <w:sz w:val="16"/>
        <w:szCs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36330791"/>
    <w:multiLevelType w:val="hybridMultilevel"/>
    <w:tmpl w:val="7F205308"/>
    <w:lvl w:ilvl="0" w:tplc="C3FC2C52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  <w:sz w:val="16"/>
        <w:szCs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3D995923"/>
    <w:multiLevelType w:val="multilevel"/>
    <w:tmpl w:val="66E60F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  <w:position w:val="3"/>
        <w:sz w:val="16"/>
        <w:szCs w:val="1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47A13F18"/>
    <w:multiLevelType w:val="hybridMultilevel"/>
    <w:tmpl w:val="2498391A"/>
    <w:lvl w:ilvl="0" w:tplc="CA2EF6C6">
      <w:start w:val="1"/>
      <w:numFmt w:val="bullet"/>
      <w:lvlText w:val=""/>
      <w:lvlJc w:val="left"/>
      <w:pPr>
        <w:tabs>
          <w:tab w:val="num" w:pos="142"/>
        </w:tabs>
        <w:ind w:left="142" w:hanging="142"/>
      </w:pPr>
      <w:rPr>
        <w:rFonts w:ascii="Symbol" w:hAnsi="Symbol" w:hint="default"/>
        <w:position w:val="0"/>
        <w:sz w:val="16"/>
        <w:szCs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49EC2523"/>
    <w:multiLevelType w:val="multilevel"/>
    <w:tmpl w:val="66E60F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  <w:position w:val="3"/>
        <w:sz w:val="16"/>
        <w:szCs w:val="1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508B2BBD"/>
    <w:multiLevelType w:val="multilevel"/>
    <w:tmpl w:val="A9549192"/>
    <w:lvl w:ilvl="0">
      <w:start w:val="1"/>
      <w:numFmt w:val="bullet"/>
      <w:lvlText w:val=""/>
      <w:lvlJc w:val="left"/>
      <w:pPr>
        <w:tabs>
          <w:tab w:val="num" w:pos="142"/>
        </w:tabs>
        <w:ind w:left="142" w:hanging="142"/>
      </w:pPr>
      <w:rPr>
        <w:rFonts w:ascii="Symbol" w:hAnsi="Symbol" w:hint="default"/>
        <w:position w:val="1"/>
        <w:sz w:val="16"/>
        <w:szCs w:val="1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52857BD0"/>
    <w:multiLevelType w:val="multilevel"/>
    <w:tmpl w:val="9FD2BF32"/>
    <w:lvl w:ilvl="0">
      <w:start w:val="1"/>
      <w:numFmt w:val="bullet"/>
      <w:lvlText w:val=""/>
      <w:lvlJc w:val="left"/>
      <w:pPr>
        <w:tabs>
          <w:tab w:val="num" w:pos="142"/>
        </w:tabs>
        <w:ind w:left="142" w:hanging="142"/>
      </w:pPr>
      <w:rPr>
        <w:rFonts w:ascii="Symbol" w:hAnsi="Symbol" w:hint="default"/>
        <w:position w:val="4"/>
        <w:sz w:val="16"/>
        <w:szCs w:val="1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537D2442"/>
    <w:multiLevelType w:val="hybridMultilevel"/>
    <w:tmpl w:val="66E60F86"/>
    <w:lvl w:ilvl="0" w:tplc="008EB49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  <w:position w:val="3"/>
        <w:sz w:val="16"/>
        <w:szCs w:val="16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56FB2FD9"/>
    <w:multiLevelType w:val="multilevel"/>
    <w:tmpl w:val="FB3CDCD2"/>
    <w:lvl w:ilvl="0">
      <w:start w:val="1"/>
      <w:numFmt w:val="bullet"/>
      <w:lvlText w:val=""/>
      <w:lvlJc w:val="left"/>
      <w:pPr>
        <w:tabs>
          <w:tab w:val="num" w:pos="227"/>
        </w:tabs>
        <w:ind w:left="227" w:hanging="227"/>
      </w:pPr>
      <w:rPr>
        <w:rFonts w:ascii="Symbol" w:hAnsi="Symbol" w:hint="default"/>
        <w:sz w:val="16"/>
        <w:szCs w:val="1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5A20582D"/>
    <w:multiLevelType w:val="multilevel"/>
    <w:tmpl w:val="9B6888AA"/>
    <w:lvl w:ilvl="0">
      <w:start w:val="1"/>
      <w:numFmt w:val="bullet"/>
      <w:lvlText w:val=""/>
      <w:lvlJc w:val="left"/>
      <w:pPr>
        <w:tabs>
          <w:tab w:val="num" w:pos="142"/>
        </w:tabs>
        <w:ind w:left="142" w:hanging="142"/>
      </w:pPr>
      <w:rPr>
        <w:rFonts w:ascii="Symbol" w:hAnsi="Symbol" w:hint="default"/>
        <w:position w:val="0"/>
        <w:sz w:val="16"/>
        <w:szCs w:val="1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69DA208A"/>
    <w:multiLevelType w:val="hybridMultilevel"/>
    <w:tmpl w:val="EC5E56CA"/>
    <w:lvl w:ilvl="0" w:tplc="BD3E8BAC">
      <w:start w:val="1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auto"/>
        <w:position w:val="3"/>
        <w:sz w:val="16"/>
        <w:szCs w:val="1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1"/>
  </w:num>
  <w:num w:numId="3">
    <w:abstractNumId w:val="6"/>
  </w:num>
  <w:num w:numId="4">
    <w:abstractNumId w:val="12"/>
  </w:num>
  <w:num w:numId="5">
    <w:abstractNumId w:val="0"/>
  </w:num>
  <w:num w:numId="6">
    <w:abstractNumId w:val="8"/>
  </w:num>
  <w:num w:numId="7">
    <w:abstractNumId w:val="2"/>
  </w:num>
  <w:num w:numId="8">
    <w:abstractNumId w:val="9"/>
  </w:num>
  <w:num w:numId="9">
    <w:abstractNumId w:val="3"/>
  </w:num>
  <w:num w:numId="10">
    <w:abstractNumId w:val="10"/>
  </w:num>
  <w:num w:numId="11">
    <w:abstractNumId w:val="1"/>
  </w:num>
  <w:num w:numId="12">
    <w:abstractNumId w:val="7"/>
  </w:num>
  <w:num w:numId="13">
    <w:abstractNumId w:val="5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1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67">
      <o:colormru v:ext="edit" colors="#889ea7,#a0b6c0,#cad6da,#949eaa,#afb4be,#d0d3da,#f90,#900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6E01"/>
    <w:rsid w:val="00003B1D"/>
    <w:rsid w:val="00077C1E"/>
    <w:rsid w:val="000E0C7A"/>
    <w:rsid w:val="001048EB"/>
    <w:rsid w:val="00106160"/>
    <w:rsid w:val="0017288B"/>
    <w:rsid w:val="001A7FF3"/>
    <w:rsid w:val="001C0B70"/>
    <w:rsid w:val="001E129F"/>
    <w:rsid w:val="00236027"/>
    <w:rsid w:val="002411EB"/>
    <w:rsid w:val="00245D22"/>
    <w:rsid w:val="00261A89"/>
    <w:rsid w:val="002715F1"/>
    <w:rsid w:val="002A142C"/>
    <w:rsid w:val="002F2C2B"/>
    <w:rsid w:val="00327E3E"/>
    <w:rsid w:val="00363043"/>
    <w:rsid w:val="00391F0F"/>
    <w:rsid w:val="004048EB"/>
    <w:rsid w:val="00411588"/>
    <w:rsid w:val="00444C78"/>
    <w:rsid w:val="00450A79"/>
    <w:rsid w:val="004520E4"/>
    <w:rsid w:val="004967AC"/>
    <w:rsid w:val="00497B24"/>
    <w:rsid w:val="004B0CE9"/>
    <w:rsid w:val="004B2731"/>
    <w:rsid w:val="00504CD3"/>
    <w:rsid w:val="00513869"/>
    <w:rsid w:val="00547985"/>
    <w:rsid w:val="00567171"/>
    <w:rsid w:val="0057128A"/>
    <w:rsid w:val="005816D8"/>
    <w:rsid w:val="005B00EE"/>
    <w:rsid w:val="006158CA"/>
    <w:rsid w:val="00621A19"/>
    <w:rsid w:val="006452F0"/>
    <w:rsid w:val="00651128"/>
    <w:rsid w:val="006571BD"/>
    <w:rsid w:val="0066660A"/>
    <w:rsid w:val="006A4233"/>
    <w:rsid w:val="006C12E9"/>
    <w:rsid w:val="007015C3"/>
    <w:rsid w:val="00731F28"/>
    <w:rsid w:val="0075130B"/>
    <w:rsid w:val="0077248C"/>
    <w:rsid w:val="00776125"/>
    <w:rsid w:val="007B3E2F"/>
    <w:rsid w:val="007C399A"/>
    <w:rsid w:val="007E6E01"/>
    <w:rsid w:val="00880849"/>
    <w:rsid w:val="008B7671"/>
    <w:rsid w:val="008D0933"/>
    <w:rsid w:val="008F13A1"/>
    <w:rsid w:val="00912299"/>
    <w:rsid w:val="00912A12"/>
    <w:rsid w:val="0095642E"/>
    <w:rsid w:val="00964E79"/>
    <w:rsid w:val="009A17BF"/>
    <w:rsid w:val="009B3BC1"/>
    <w:rsid w:val="009C3C94"/>
    <w:rsid w:val="009C465D"/>
    <w:rsid w:val="00A10FB4"/>
    <w:rsid w:val="00A210DD"/>
    <w:rsid w:val="00A37B0B"/>
    <w:rsid w:val="00A432CD"/>
    <w:rsid w:val="00AF047E"/>
    <w:rsid w:val="00B5533A"/>
    <w:rsid w:val="00B76F2C"/>
    <w:rsid w:val="00B818B5"/>
    <w:rsid w:val="00B83873"/>
    <w:rsid w:val="00BB65D6"/>
    <w:rsid w:val="00BC13BB"/>
    <w:rsid w:val="00C1697A"/>
    <w:rsid w:val="00C40AE8"/>
    <w:rsid w:val="00C708AE"/>
    <w:rsid w:val="00C723EE"/>
    <w:rsid w:val="00C82D90"/>
    <w:rsid w:val="00C86522"/>
    <w:rsid w:val="00CB5A3C"/>
    <w:rsid w:val="00CE1AC4"/>
    <w:rsid w:val="00CE606B"/>
    <w:rsid w:val="00CF0323"/>
    <w:rsid w:val="00D04484"/>
    <w:rsid w:val="00D14A6F"/>
    <w:rsid w:val="00D3337E"/>
    <w:rsid w:val="00D35DCA"/>
    <w:rsid w:val="00DA3F47"/>
    <w:rsid w:val="00DD21D2"/>
    <w:rsid w:val="00E07AA5"/>
    <w:rsid w:val="00E1192D"/>
    <w:rsid w:val="00E72DE0"/>
    <w:rsid w:val="00EC5461"/>
    <w:rsid w:val="00ED02F1"/>
    <w:rsid w:val="00ED5F2B"/>
    <w:rsid w:val="00EE0C61"/>
    <w:rsid w:val="00F00BC7"/>
    <w:rsid w:val="00F169A8"/>
    <w:rsid w:val="00F82A80"/>
    <w:rsid w:val="00F86954"/>
    <w:rsid w:val="00F97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67">
      <o:colormru v:ext="edit" colors="#889ea7,#a0b6c0,#cad6da,#949eaa,#afb4be,#d0d3da,#f90,#900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2411EB"/>
    <w:pPr>
      <w:spacing w:line="255" w:lineRule="atLeast"/>
    </w:pPr>
    <w:rPr>
      <w:rFonts w:ascii="Siemens Sans" w:hAnsi="Siemens Sans"/>
      <w:spacing w:val="4"/>
      <w:kern w:val="10"/>
      <w:sz w:val="22"/>
      <w:szCs w:val="22"/>
      <w:lang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rsid w:val="00327E3E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semiHidden/>
    <w:rsid w:val="00327E3E"/>
    <w:pPr>
      <w:tabs>
        <w:tab w:val="center" w:pos="4536"/>
        <w:tab w:val="right" w:pos="9072"/>
      </w:tabs>
    </w:pPr>
  </w:style>
  <w:style w:type="paragraph" w:customStyle="1" w:styleId="Headline">
    <w:name w:val="_Headline"/>
    <w:rsid w:val="00C723EE"/>
    <w:pPr>
      <w:framePr w:w="8505" w:wrap="around" w:vAnchor="page" w:hAnchor="page" w:x="1749" w:y="2014"/>
      <w:spacing w:line="600" w:lineRule="atLeast"/>
    </w:pPr>
    <w:rPr>
      <w:rFonts w:ascii="Siemens Serif Semibold" w:hAnsi="Siemens Serif Semibold"/>
      <w:spacing w:val="-2"/>
      <w:kern w:val="10"/>
      <w:sz w:val="52"/>
      <w:szCs w:val="52"/>
      <w:lang w:eastAsia="de-DE"/>
    </w:rPr>
  </w:style>
  <w:style w:type="paragraph" w:customStyle="1" w:styleId="Copy">
    <w:name w:val="_Copy"/>
    <w:basedOn w:val="Normal"/>
    <w:rsid w:val="00411588"/>
  </w:style>
  <w:style w:type="paragraph" w:customStyle="1" w:styleId="Subhead">
    <w:name w:val="_Subhead"/>
    <w:rsid w:val="00F82A80"/>
    <w:pPr>
      <w:spacing w:after="255" w:line="255" w:lineRule="atLeast"/>
    </w:pPr>
    <w:rPr>
      <w:rFonts w:ascii="Siemens Sans" w:hAnsi="Siemens Sans"/>
      <w:b/>
      <w:color w:val="FFFFFF"/>
      <w:spacing w:val="4"/>
      <w:kern w:val="10"/>
      <w:sz w:val="22"/>
      <w:szCs w:val="22"/>
      <w:lang w:eastAsia="de-DE"/>
    </w:rPr>
  </w:style>
  <w:style w:type="paragraph" w:styleId="BalloonText">
    <w:name w:val="Balloon Text"/>
    <w:basedOn w:val="Normal"/>
    <w:link w:val="BalloonTextChar"/>
    <w:rsid w:val="006A4233"/>
    <w:pPr>
      <w:spacing w:line="240" w:lineRule="auto"/>
    </w:pPr>
    <w:rPr>
      <w:rFonts w:ascii="Tahoma" w:hAnsi="Tahoma"/>
      <w:sz w:val="16"/>
      <w:szCs w:val="16"/>
      <w:lang w:val="x-none"/>
    </w:rPr>
  </w:style>
  <w:style w:type="paragraph" w:customStyle="1" w:styleId="Copybullet">
    <w:name w:val="_Copy bullet"/>
    <w:basedOn w:val="Normal"/>
    <w:rsid w:val="00F82A80"/>
    <w:pPr>
      <w:numPr>
        <w:numId w:val="9"/>
      </w:numPr>
      <w:spacing w:after="255"/>
    </w:pPr>
    <w:rPr>
      <w:color w:val="FFFFFF"/>
    </w:rPr>
  </w:style>
  <w:style w:type="character" w:customStyle="1" w:styleId="BalloonTextChar">
    <w:name w:val="Balloon Text Char"/>
    <w:link w:val="BalloonText"/>
    <w:rsid w:val="006A4233"/>
    <w:rPr>
      <w:rFonts w:ascii="Tahoma" w:hAnsi="Tahoma" w:cs="Tahoma"/>
      <w:spacing w:val="4"/>
      <w:kern w:val="10"/>
      <w:sz w:val="16"/>
      <w:szCs w:val="16"/>
      <w:lang w:eastAsia="de-D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2411EB"/>
    <w:pPr>
      <w:spacing w:line="255" w:lineRule="atLeast"/>
    </w:pPr>
    <w:rPr>
      <w:rFonts w:ascii="Siemens Sans" w:hAnsi="Siemens Sans"/>
      <w:spacing w:val="4"/>
      <w:kern w:val="10"/>
      <w:sz w:val="22"/>
      <w:szCs w:val="22"/>
      <w:lang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rsid w:val="00327E3E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semiHidden/>
    <w:rsid w:val="00327E3E"/>
    <w:pPr>
      <w:tabs>
        <w:tab w:val="center" w:pos="4536"/>
        <w:tab w:val="right" w:pos="9072"/>
      </w:tabs>
    </w:pPr>
  </w:style>
  <w:style w:type="paragraph" w:customStyle="1" w:styleId="Headline">
    <w:name w:val="_Headline"/>
    <w:rsid w:val="00C723EE"/>
    <w:pPr>
      <w:framePr w:w="8505" w:wrap="around" w:vAnchor="page" w:hAnchor="page" w:x="1749" w:y="2014"/>
      <w:spacing w:line="600" w:lineRule="atLeast"/>
    </w:pPr>
    <w:rPr>
      <w:rFonts w:ascii="Siemens Serif Semibold" w:hAnsi="Siemens Serif Semibold"/>
      <w:spacing w:val="-2"/>
      <w:kern w:val="10"/>
      <w:sz w:val="52"/>
      <w:szCs w:val="52"/>
      <w:lang w:eastAsia="de-DE"/>
    </w:rPr>
  </w:style>
  <w:style w:type="paragraph" w:customStyle="1" w:styleId="Copy">
    <w:name w:val="_Copy"/>
    <w:basedOn w:val="Normal"/>
    <w:rsid w:val="00411588"/>
  </w:style>
  <w:style w:type="paragraph" w:customStyle="1" w:styleId="Subhead">
    <w:name w:val="_Subhead"/>
    <w:rsid w:val="00F82A80"/>
    <w:pPr>
      <w:spacing w:after="255" w:line="255" w:lineRule="atLeast"/>
    </w:pPr>
    <w:rPr>
      <w:rFonts w:ascii="Siemens Sans" w:hAnsi="Siemens Sans"/>
      <w:b/>
      <w:color w:val="FFFFFF"/>
      <w:spacing w:val="4"/>
      <w:kern w:val="10"/>
      <w:sz w:val="22"/>
      <w:szCs w:val="22"/>
      <w:lang w:eastAsia="de-DE"/>
    </w:rPr>
  </w:style>
  <w:style w:type="paragraph" w:styleId="BalloonText">
    <w:name w:val="Balloon Text"/>
    <w:basedOn w:val="Normal"/>
    <w:link w:val="BalloonTextChar"/>
    <w:rsid w:val="006A4233"/>
    <w:pPr>
      <w:spacing w:line="240" w:lineRule="auto"/>
    </w:pPr>
    <w:rPr>
      <w:rFonts w:ascii="Tahoma" w:hAnsi="Tahoma"/>
      <w:sz w:val="16"/>
      <w:szCs w:val="16"/>
      <w:lang w:val="x-none"/>
    </w:rPr>
  </w:style>
  <w:style w:type="paragraph" w:customStyle="1" w:styleId="Copybullet">
    <w:name w:val="_Copy bullet"/>
    <w:basedOn w:val="Normal"/>
    <w:rsid w:val="00F82A80"/>
    <w:pPr>
      <w:numPr>
        <w:numId w:val="9"/>
      </w:numPr>
      <w:spacing w:after="255"/>
    </w:pPr>
    <w:rPr>
      <w:color w:val="FFFFFF"/>
    </w:rPr>
  </w:style>
  <w:style w:type="character" w:customStyle="1" w:styleId="BalloonTextChar">
    <w:name w:val="Balloon Text Char"/>
    <w:link w:val="BalloonText"/>
    <w:rsid w:val="006A4233"/>
    <w:rPr>
      <w:rFonts w:ascii="Tahoma" w:hAnsi="Tahoma" w:cs="Tahoma"/>
      <w:spacing w:val="4"/>
      <w:kern w:val="10"/>
      <w:sz w:val="16"/>
      <w:szCs w:val="16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wmf"/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perrad\My%20Documents\Course%20Development\Brandville\BinderCovers\sie_cover_sheet_US_v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sie_cover_sheet_US_v2.dot</Template>
  <TotalTime>0</TotalTime>
  <Pages>1</Pages>
  <Words>53</Words>
  <Characters>307</Characters>
  <Application>Microsoft Office Word</Application>
  <DocSecurity>0</DocSecurity>
  <Lines>10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sie_cover_sheet_US_v2</vt:lpstr>
    </vt:vector>
  </TitlesOfParts>
  <Company>SIEMENS</Company>
  <LinksUpToDate>false</LinksUpToDate>
  <CharactersWithSpaces>356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sie_cover_sheet_US_v2</dc:title>
  <dc:creator>PerrAD</dc:creator>
  <cp:lastModifiedBy>Scott Gross</cp:lastModifiedBy>
  <cp:revision>10</cp:revision>
  <cp:lastPrinted>2016-01-21T18:00:00Z</cp:lastPrinted>
  <dcterms:created xsi:type="dcterms:W3CDTF">2016-01-20T15:38:00Z</dcterms:created>
  <dcterms:modified xsi:type="dcterms:W3CDTF">2016-01-21T19:09:00Z</dcterms:modified>
</cp:coreProperties>
</file>